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975"/>
        <w:gridCol w:w="6981"/>
      </w:tblGrid>
      <w:tr w:rsidR="000334C1" w:rsidRPr="00EC0F79" w:rsidTr="009E1FA1">
        <w:trPr>
          <w:trHeight w:val="540"/>
        </w:trPr>
        <w:tc>
          <w:tcPr>
            <w:tcW w:w="540" w:type="dxa"/>
            <w:gridSpan w:val="3"/>
          </w:tcPr>
          <w:p w:rsidR="000334C1" w:rsidRDefault="000334C1"/>
        </w:tc>
        <w:sdt>
          <w:sdtPr>
            <w:id w:val="-824886985"/>
            <w:placeholder>
              <w:docPart w:val="A4B7C18F5EA34A29B8B16AA2B6FE1E5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:rsidR="000334C1" w:rsidRDefault="000334C1" w:rsidP="000334C1">
                <w:pPr>
                  <w:pStyle w:val="Heading4"/>
                </w:pPr>
                <w:r>
                  <w:t>A B O U T  M E</w:t>
                </w:r>
              </w:p>
            </w:tc>
          </w:sdtContent>
        </w:sdt>
        <w:tc>
          <w:tcPr>
            <w:tcW w:w="540" w:type="dxa"/>
            <w:gridSpan w:val="2"/>
          </w:tcPr>
          <w:p w:rsidR="000334C1" w:rsidRDefault="000334C1"/>
        </w:tc>
        <w:tc>
          <w:tcPr>
            <w:tcW w:w="975" w:type="dxa"/>
            <w:vMerge w:val="restart"/>
          </w:tcPr>
          <w:p w:rsidR="000334C1" w:rsidRDefault="009D646A" w:rsidP="004A28E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1D32822D" wp14:editId="58BE7F7E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-1217295</wp:posOffset>
                      </wp:positionV>
                      <wp:extent cx="253365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365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886845" id="Group 94" o:spid="_x0000_s1026" style="position:absolute;margin-left:-192.6pt;margin-top:-95.85pt;width:199.5pt;height:1041.1pt;z-index:-251577344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6981" w:type="dxa"/>
            <w:vMerge w:val="restart"/>
          </w:tcPr>
          <w:p w:rsidR="000334C1" w:rsidRPr="000334C1" w:rsidRDefault="009E1FA1" w:rsidP="002E7306">
            <w:pPr>
              <w:pStyle w:val="Title"/>
              <w:rPr>
                <w:lang w:val="it-IT"/>
              </w:rPr>
            </w:pPr>
            <w:r>
              <w:rPr>
                <w:rFonts w:ascii="Cambria" w:hAnsi="Cambria"/>
                <w:color w:val="39A5B7"/>
                <w:sz w:val="52"/>
                <w:szCs w:val="52"/>
              </w:rPr>
              <w:t>‍‍Mugure Kiriba</w:t>
            </w:r>
          </w:p>
          <w:p w:rsidR="000334C1" w:rsidRPr="000334C1" w:rsidRDefault="009E1FA1" w:rsidP="002E7306">
            <w:pPr>
              <w:pStyle w:val="Subtitle"/>
              <w:rPr>
                <w:lang w:val="it-IT"/>
              </w:rPr>
            </w:pPr>
            <w:r>
              <w:t>Social media manager</w:t>
            </w:r>
          </w:p>
          <w:sdt>
            <w:sdtPr>
              <w:id w:val="2074003189"/>
              <w:placeholder>
                <w:docPart w:val="62A85E2937A54EC6B96E2766C2682CF5"/>
              </w:placeholder>
              <w:temporary/>
              <w:showingPlcHdr/>
              <w15:appearance w15:val="hidden"/>
            </w:sdtPr>
            <w:sdtEndPr/>
            <w:sdtContent>
              <w:p w:rsidR="000334C1" w:rsidRDefault="000334C1" w:rsidP="00EC0F79">
                <w:pPr>
                  <w:pStyle w:val="Heading1"/>
                </w:pPr>
                <w:r>
                  <w:t>Objective</w:t>
                </w:r>
              </w:p>
            </w:sdtContent>
          </w:sdt>
          <w:p w:rsidR="000334C1" w:rsidRPr="000334C1" w:rsidRDefault="009E1FA1" w:rsidP="00EC0F79">
            <w:pPr>
              <w:rPr>
                <w:lang w:val="it-IT"/>
              </w:rPr>
            </w:pPr>
            <w:r>
              <w:rPr>
                <w:rFonts w:ascii="Cambria" w:hAnsi="Cambria"/>
                <w:color w:val="404040"/>
                <w:sz w:val="18"/>
                <w:szCs w:val="18"/>
              </w:rPr>
              <w:t xml:space="preserve">A focused and hardworking individual who recently completed A level, Bachelor in Advertising Public Relations and Branding. Seeking a placement as a </w:t>
            </w:r>
            <w:r>
              <w:rPr>
                <w:rFonts w:ascii="Cambria" w:hAnsi="Cambria"/>
                <w:color w:val="404040"/>
                <w:sz w:val="18"/>
                <w:szCs w:val="18"/>
              </w:rPr>
              <w:t>Social Media</w:t>
            </w:r>
            <w:r w:rsidR="007A46C3">
              <w:rPr>
                <w:rFonts w:ascii="Cambria" w:hAnsi="Cambria"/>
                <w:color w:val="404040"/>
                <w:sz w:val="18"/>
                <w:szCs w:val="18"/>
              </w:rPr>
              <w:t xml:space="preserve"> Man</w:t>
            </w:r>
            <w:r>
              <w:rPr>
                <w:rFonts w:ascii="Cambria" w:hAnsi="Cambria"/>
                <w:color w:val="404040"/>
                <w:sz w:val="18"/>
                <w:szCs w:val="18"/>
              </w:rPr>
              <w:t>ager.</w:t>
            </w:r>
          </w:p>
          <w:sdt>
            <w:sdtPr>
              <w:id w:val="1696962928"/>
              <w:placeholder>
                <w:docPart w:val="067CD91714F24CA1B41CF56A9D83A759"/>
              </w:placeholder>
              <w:temporary/>
              <w:showingPlcHdr/>
              <w15:appearance w15:val="hidden"/>
            </w:sdtPr>
            <w:sdtEndPr/>
            <w:sdtContent>
              <w:p w:rsidR="000334C1" w:rsidRDefault="000334C1" w:rsidP="00EC0F79">
                <w:pPr>
                  <w:pStyle w:val="Heading1"/>
                </w:pPr>
                <w:r>
                  <w:t>Experience</w:t>
                </w:r>
              </w:p>
            </w:sdtContent>
          </w:sdt>
          <w:p w:rsidR="009E1FA1" w:rsidRDefault="009E1FA1" w:rsidP="009E1FA1">
            <w:pPr>
              <w:pStyle w:val="NormalWeb"/>
              <w:spacing w:beforeAutospacing="0" w:after="120" w:afterAutospacing="0"/>
            </w:pPr>
            <w:r>
              <w:rPr>
                <w:rFonts w:ascii="Cambria" w:hAnsi="Cambria"/>
                <w:b/>
                <w:bCs/>
                <w:smallCaps/>
                <w:color w:val="262626"/>
                <w:sz w:val="18"/>
                <w:szCs w:val="18"/>
              </w:rPr>
              <w:t>intern | aia architectural firm | 2016</w:t>
            </w:r>
          </w:p>
          <w:p w:rsidR="009E1FA1" w:rsidRDefault="009E1FA1" w:rsidP="009E1FA1">
            <w:pPr>
              <w:pStyle w:val="NormalWeb"/>
              <w:numPr>
                <w:ilvl w:val="0"/>
                <w:numId w:val="5"/>
              </w:numPr>
              <w:spacing w:before="0" w:beforeAutospacing="0" w:after="80" w:afterAutospacing="0"/>
              <w:ind w:left="360"/>
              <w:textAlignment w:val="baseline"/>
              <w:rPr>
                <w:rFonts w:ascii="Cambria" w:hAnsi="Cambria"/>
                <w:color w:val="404040"/>
                <w:sz w:val="18"/>
                <w:szCs w:val="18"/>
              </w:rPr>
            </w:pPr>
            <w:r>
              <w:rPr>
                <w:rFonts w:ascii="Cambria" w:hAnsi="Cambria"/>
                <w:color w:val="404040"/>
                <w:sz w:val="18"/>
                <w:szCs w:val="18"/>
              </w:rPr>
              <w:t>Duties involved: shadowing head of urban design visiting land sites and completed offices.</w:t>
            </w:r>
          </w:p>
          <w:p w:rsidR="009E1FA1" w:rsidRDefault="009E1FA1" w:rsidP="009E1FA1">
            <w:pPr>
              <w:pStyle w:val="NormalWeb"/>
              <w:spacing w:before="280" w:beforeAutospacing="0" w:after="120" w:afterAutospacing="0"/>
            </w:pPr>
            <w:r>
              <w:rPr>
                <w:rFonts w:ascii="Cambria" w:hAnsi="Cambria"/>
                <w:b/>
                <w:bCs/>
                <w:smallCaps/>
                <w:color w:val="262626"/>
                <w:sz w:val="18"/>
                <w:szCs w:val="18"/>
              </w:rPr>
              <w:t>intern | planning system architecture firm | 2014</w:t>
            </w:r>
          </w:p>
          <w:p w:rsidR="009E1FA1" w:rsidRDefault="009E1FA1" w:rsidP="009E1FA1">
            <w:pPr>
              <w:pStyle w:val="NormalWeb"/>
              <w:numPr>
                <w:ilvl w:val="0"/>
                <w:numId w:val="6"/>
              </w:numPr>
              <w:spacing w:before="0" w:beforeAutospacing="0" w:after="80" w:afterAutospacing="0"/>
              <w:ind w:left="360"/>
              <w:textAlignment w:val="baseline"/>
              <w:rPr>
                <w:rFonts w:ascii="Cambria" w:hAnsi="Cambria"/>
                <w:color w:val="404040"/>
                <w:sz w:val="18"/>
                <w:szCs w:val="18"/>
              </w:rPr>
            </w:pPr>
            <w:r>
              <w:rPr>
                <w:rFonts w:ascii="Cambria" w:hAnsi="Cambria"/>
                <w:color w:val="404040"/>
                <w:sz w:val="18"/>
                <w:szCs w:val="18"/>
              </w:rPr>
              <w:t>Duties involved: learning applications of 3D software to form blueprints, visiting land sites to survey and compare to blue prints.</w:t>
            </w:r>
          </w:p>
          <w:p w:rsidR="009E1FA1" w:rsidRDefault="009E1FA1" w:rsidP="009E1FA1">
            <w:pPr>
              <w:pStyle w:val="NormalWeb"/>
              <w:spacing w:before="280" w:beforeAutospacing="0" w:after="120" w:afterAutospacing="0"/>
            </w:pPr>
            <w:r>
              <w:rPr>
                <w:rFonts w:ascii="Cambria" w:hAnsi="Cambria"/>
                <w:b/>
                <w:bCs/>
                <w:smallCaps/>
                <w:color w:val="262626"/>
                <w:sz w:val="18"/>
                <w:szCs w:val="18"/>
              </w:rPr>
              <w:t>gap placement | </w:t>
            </w:r>
            <w:r>
              <w:rPr>
                <w:rFonts w:ascii="Cambria" w:hAnsi="Cambria"/>
                <w:b/>
                <w:bCs/>
                <w:smallCaps/>
                <w:color w:val="262626"/>
                <w:sz w:val="18"/>
                <w:szCs w:val="18"/>
              </w:rPr>
              <w:t>Braeside</w:t>
            </w:r>
            <w:r>
              <w:rPr>
                <w:rFonts w:ascii="Cambria" w:hAnsi="Cambria"/>
                <w:b/>
                <w:bCs/>
                <w:smallCaps/>
                <w:color w:val="262626"/>
                <w:sz w:val="18"/>
                <w:szCs w:val="18"/>
              </w:rPr>
              <w:t xml:space="preserve"> high school | 2016/2017 </w:t>
            </w:r>
            <w:r>
              <w:rPr>
                <w:rFonts w:ascii="Cambria" w:hAnsi="Cambria"/>
                <w:b/>
                <w:bCs/>
                <w:smallCaps/>
                <w:color w:val="262626"/>
                <w:sz w:val="18"/>
                <w:szCs w:val="18"/>
              </w:rPr>
              <w:t xml:space="preserve">September </w:t>
            </w:r>
            <w:r>
              <w:rPr>
                <w:rFonts w:ascii="Cambria" w:hAnsi="Cambria"/>
                <w:b/>
                <w:bCs/>
                <w:smallCaps/>
                <w:color w:val="262626"/>
                <w:sz w:val="18"/>
                <w:szCs w:val="18"/>
              </w:rPr>
              <w:t>-</w:t>
            </w:r>
            <w:r>
              <w:rPr>
                <w:rFonts w:ascii="Cambria" w:hAnsi="Cambria"/>
                <w:b/>
                <w:bCs/>
                <w:smallCaps/>
                <w:color w:val="262626"/>
                <w:sz w:val="18"/>
                <w:szCs w:val="18"/>
              </w:rPr>
              <w:t xml:space="preserve"> December</w:t>
            </w:r>
          </w:p>
          <w:p w:rsidR="009E1FA1" w:rsidRDefault="009E1FA1" w:rsidP="009E1FA1">
            <w:pPr>
              <w:pStyle w:val="NormalWeb"/>
              <w:numPr>
                <w:ilvl w:val="0"/>
                <w:numId w:val="7"/>
              </w:numPr>
              <w:spacing w:before="0" w:beforeAutospacing="0" w:after="80" w:afterAutospacing="0"/>
              <w:ind w:left="360"/>
              <w:textAlignment w:val="baseline"/>
              <w:rPr>
                <w:rFonts w:ascii="Cambria" w:hAnsi="Cambria"/>
                <w:color w:val="404040"/>
                <w:sz w:val="18"/>
                <w:szCs w:val="18"/>
              </w:rPr>
            </w:pPr>
            <w:r>
              <w:rPr>
                <w:rFonts w:ascii="Cambria" w:hAnsi="Cambria"/>
                <w:color w:val="404040"/>
                <w:sz w:val="18"/>
                <w:szCs w:val="18"/>
              </w:rPr>
              <w:t>Duties involved: planning for lessons, teaching small teams, attending and officiating school matches and athletic competitions.</w:t>
            </w:r>
          </w:p>
          <w:p w:rsidR="009E1FA1" w:rsidRDefault="009E1FA1" w:rsidP="009E1FA1">
            <w:pPr>
              <w:pStyle w:val="NormalWeb"/>
              <w:spacing w:before="0" w:beforeAutospacing="0" w:after="80" w:afterAutospacing="0"/>
              <w:ind w:hanging="144"/>
            </w:pPr>
            <w:r>
              <w:rPr>
                <w:rFonts w:ascii="Cambria" w:hAnsi="Cambria"/>
                <w:b/>
                <w:bCs/>
                <w:color w:val="404040"/>
                <w:sz w:val="18"/>
                <w:szCs w:val="18"/>
              </w:rPr>
              <w:t xml:space="preserve">    </w:t>
            </w:r>
            <w:r>
              <w:rPr>
                <w:rFonts w:ascii="Cambria" w:hAnsi="Cambria"/>
                <w:b/>
                <w:bCs/>
                <w:color w:val="404040"/>
                <w:sz w:val="18"/>
                <w:szCs w:val="18"/>
              </w:rPr>
              <w:t>TRAINEE|TOTAL TAMARIND|2018-2018</w:t>
            </w:r>
          </w:p>
          <w:p w:rsidR="009E1FA1" w:rsidRDefault="009E1FA1" w:rsidP="009E1FA1">
            <w:pPr>
              <w:pStyle w:val="NormalWeb"/>
              <w:numPr>
                <w:ilvl w:val="0"/>
                <w:numId w:val="8"/>
              </w:numPr>
              <w:spacing w:before="0" w:beforeAutospacing="0" w:after="80" w:afterAutospacing="0"/>
              <w:textAlignment w:val="baseline"/>
              <w:rPr>
                <w:rFonts w:ascii="Cambria" w:hAnsi="Cambria"/>
                <w:color w:val="404040"/>
                <w:sz w:val="18"/>
                <w:szCs w:val="18"/>
              </w:rPr>
            </w:pPr>
            <w:r>
              <w:rPr>
                <w:rFonts w:ascii="Cambria" w:hAnsi="Cambria"/>
                <w:color w:val="404040"/>
                <w:sz w:val="18"/>
                <w:szCs w:val="18"/>
              </w:rPr>
              <w:t>Duties included stacking shelves with new inventory </w:t>
            </w:r>
          </w:p>
          <w:p w:rsidR="009E1FA1" w:rsidRDefault="009E1FA1" w:rsidP="009E1FA1">
            <w:pPr>
              <w:pStyle w:val="NormalWeb"/>
              <w:numPr>
                <w:ilvl w:val="0"/>
                <w:numId w:val="8"/>
              </w:numPr>
              <w:spacing w:before="0" w:beforeAutospacing="0" w:after="80" w:afterAutospacing="0"/>
              <w:textAlignment w:val="baseline"/>
              <w:rPr>
                <w:rFonts w:ascii="Cambria" w:hAnsi="Cambria"/>
                <w:color w:val="404040"/>
                <w:sz w:val="18"/>
                <w:szCs w:val="18"/>
              </w:rPr>
            </w:pPr>
            <w:r>
              <w:rPr>
                <w:rFonts w:ascii="Cambria" w:hAnsi="Cambria"/>
                <w:color w:val="404040"/>
                <w:sz w:val="18"/>
                <w:szCs w:val="18"/>
              </w:rPr>
              <w:t>Cash transactions by the till with customers </w:t>
            </w:r>
          </w:p>
          <w:p w:rsidR="009E1FA1" w:rsidRDefault="009E1FA1" w:rsidP="009E1FA1">
            <w:pPr>
              <w:pStyle w:val="NormalWeb"/>
              <w:numPr>
                <w:ilvl w:val="0"/>
                <w:numId w:val="8"/>
              </w:numPr>
              <w:spacing w:before="0" w:beforeAutospacing="0" w:after="80" w:afterAutospacing="0"/>
              <w:textAlignment w:val="baseline"/>
              <w:rPr>
                <w:rFonts w:ascii="Cambria" w:hAnsi="Cambria"/>
                <w:color w:val="404040"/>
                <w:sz w:val="18"/>
                <w:szCs w:val="18"/>
              </w:rPr>
            </w:pPr>
            <w:r>
              <w:rPr>
                <w:rFonts w:ascii="Cambria" w:hAnsi="Cambria"/>
                <w:color w:val="404040"/>
                <w:sz w:val="18"/>
                <w:szCs w:val="18"/>
              </w:rPr>
              <w:t>Teach transactions by the till with fuel attendees</w:t>
            </w:r>
          </w:p>
          <w:p w:rsidR="009E1FA1" w:rsidRDefault="009E1FA1" w:rsidP="009E1FA1">
            <w:pPr>
              <w:pStyle w:val="NormalWeb"/>
              <w:spacing w:before="0" w:beforeAutospacing="0" w:after="80" w:afterAutospacing="0"/>
              <w:ind w:hanging="144"/>
            </w:pPr>
            <w:r>
              <w:rPr>
                <w:rFonts w:ascii="Cambria" w:hAnsi="Cambria"/>
                <w:b/>
                <w:bCs/>
                <w:color w:val="404040"/>
                <w:sz w:val="18"/>
                <w:szCs w:val="18"/>
              </w:rPr>
              <w:t xml:space="preserve">     </w:t>
            </w:r>
            <w:r>
              <w:rPr>
                <w:rFonts w:ascii="Cambria" w:hAnsi="Cambria"/>
                <w:b/>
                <w:bCs/>
                <w:color w:val="404040"/>
                <w:sz w:val="18"/>
                <w:szCs w:val="18"/>
              </w:rPr>
              <w:t>WAITER| BAGATELLE MAURITIUS| 2019-CURRENT</w:t>
            </w:r>
          </w:p>
          <w:p w:rsidR="009E1FA1" w:rsidRDefault="009E1FA1" w:rsidP="009E1FA1">
            <w:pPr>
              <w:pStyle w:val="NormalWeb"/>
              <w:numPr>
                <w:ilvl w:val="0"/>
                <w:numId w:val="9"/>
              </w:numPr>
              <w:spacing w:before="0" w:beforeAutospacing="0" w:after="80" w:afterAutospacing="0"/>
              <w:textAlignment w:val="baseline"/>
              <w:rPr>
                <w:rFonts w:ascii="Cambria" w:hAnsi="Cambria"/>
                <w:color w:val="404040"/>
                <w:sz w:val="18"/>
                <w:szCs w:val="18"/>
              </w:rPr>
            </w:pPr>
            <w:r>
              <w:rPr>
                <w:rFonts w:ascii="Cambria" w:hAnsi="Cambria"/>
                <w:color w:val="404040"/>
                <w:sz w:val="18"/>
                <w:szCs w:val="18"/>
              </w:rPr>
              <w:t>Duties includes greeting customers and having a small welcoming chat </w:t>
            </w:r>
          </w:p>
          <w:p w:rsidR="009E1FA1" w:rsidRDefault="009E1FA1" w:rsidP="009E1FA1">
            <w:pPr>
              <w:pStyle w:val="NormalWeb"/>
              <w:numPr>
                <w:ilvl w:val="0"/>
                <w:numId w:val="9"/>
              </w:numPr>
              <w:spacing w:before="0" w:beforeAutospacing="0" w:after="80" w:afterAutospacing="0"/>
              <w:textAlignment w:val="baseline"/>
              <w:rPr>
                <w:rFonts w:ascii="Cambria" w:hAnsi="Cambria"/>
                <w:color w:val="404040"/>
                <w:sz w:val="18"/>
                <w:szCs w:val="18"/>
              </w:rPr>
            </w:pPr>
            <w:r>
              <w:rPr>
                <w:rFonts w:ascii="Cambria" w:hAnsi="Cambria"/>
                <w:color w:val="404040"/>
                <w:sz w:val="18"/>
                <w:szCs w:val="18"/>
              </w:rPr>
              <w:t>Generate business by promoting the store within the mall manually tracking on foot handing out menus.</w:t>
            </w:r>
          </w:p>
          <w:p w:rsidR="009E1FA1" w:rsidRDefault="009E1FA1" w:rsidP="009E1FA1">
            <w:pPr>
              <w:pStyle w:val="NormalWeb"/>
              <w:spacing w:before="0" w:beforeAutospacing="0" w:after="80" w:afterAutospacing="0"/>
              <w:ind w:hanging="144"/>
            </w:pPr>
            <w:r>
              <w:rPr>
                <w:rFonts w:ascii="Cambria" w:hAnsi="Cambria"/>
                <w:b/>
                <w:bCs/>
                <w:color w:val="404040"/>
                <w:sz w:val="18"/>
                <w:szCs w:val="18"/>
              </w:rPr>
              <w:t xml:space="preserve">    </w:t>
            </w:r>
            <w:r>
              <w:rPr>
                <w:rFonts w:ascii="Cambria" w:hAnsi="Cambria"/>
                <w:b/>
                <w:bCs/>
                <w:color w:val="404040"/>
                <w:sz w:val="18"/>
                <w:szCs w:val="18"/>
              </w:rPr>
              <w:t>COPYWRITER|2019-2019|CAMPAIGN PLANNING</w:t>
            </w:r>
          </w:p>
          <w:p w:rsidR="009E1FA1" w:rsidRDefault="009E1FA1" w:rsidP="009E1FA1">
            <w:pPr>
              <w:pStyle w:val="NormalWeb"/>
              <w:numPr>
                <w:ilvl w:val="0"/>
                <w:numId w:val="10"/>
              </w:numPr>
              <w:spacing w:before="0" w:beforeAutospacing="0" w:after="80" w:afterAutospacing="0"/>
              <w:textAlignment w:val="baseline"/>
              <w:rPr>
                <w:rFonts w:ascii="Cambria" w:hAnsi="Cambria"/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Cambria" w:hAnsi="Cambria"/>
                <w:color w:val="404040"/>
                <w:sz w:val="18"/>
                <w:szCs w:val="18"/>
              </w:rPr>
              <w:t>Write up reviews on the project of the day if one was held </w:t>
            </w:r>
          </w:p>
          <w:p w:rsidR="009E1FA1" w:rsidRDefault="009E1FA1" w:rsidP="009E1FA1">
            <w:pPr>
              <w:pStyle w:val="NormalWeb"/>
              <w:numPr>
                <w:ilvl w:val="0"/>
                <w:numId w:val="10"/>
              </w:numPr>
              <w:spacing w:before="0" w:beforeAutospacing="0" w:after="80" w:afterAutospacing="0"/>
              <w:textAlignment w:val="baseline"/>
              <w:rPr>
                <w:rFonts w:ascii="Cambria" w:hAnsi="Cambria"/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Cambria" w:hAnsi="Cambria"/>
                <w:color w:val="404040"/>
                <w:sz w:val="18"/>
                <w:szCs w:val="18"/>
              </w:rPr>
              <w:t>Write up essays on the topic of the campaign </w:t>
            </w:r>
          </w:p>
          <w:p w:rsidR="009E1FA1" w:rsidRDefault="009E1FA1" w:rsidP="009E1FA1">
            <w:pPr>
              <w:pStyle w:val="NormalWeb"/>
              <w:numPr>
                <w:ilvl w:val="0"/>
                <w:numId w:val="10"/>
              </w:numPr>
              <w:spacing w:before="0" w:beforeAutospacing="0" w:after="80" w:afterAutospacing="0"/>
              <w:textAlignment w:val="baseline"/>
              <w:rPr>
                <w:rFonts w:ascii="Cambria" w:hAnsi="Cambria"/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Cambria" w:hAnsi="Cambria"/>
                <w:color w:val="404040"/>
                <w:sz w:val="18"/>
                <w:szCs w:val="18"/>
              </w:rPr>
              <w:t>Research edit and created content for the online presence of the company </w:t>
            </w:r>
          </w:p>
          <w:p w:rsidR="009E1FA1" w:rsidRDefault="009E1FA1" w:rsidP="009E1FA1">
            <w:pPr>
              <w:pStyle w:val="NormalWeb"/>
              <w:numPr>
                <w:ilvl w:val="0"/>
                <w:numId w:val="10"/>
              </w:numPr>
              <w:spacing w:before="0" w:beforeAutospacing="0" w:after="80" w:afterAutospacing="0"/>
              <w:textAlignment w:val="baseline"/>
              <w:rPr>
                <w:rFonts w:ascii="Cambria" w:hAnsi="Cambria"/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Cambria" w:hAnsi="Cambria"/>
                <w:color w:val="404040"/>
                <w:sz w:val="18"/>
                <w:szCs w:val="18"/>
              </w:rPr>
              <w:t>Generate ideas to keep the relevance of the campaign throughout.</w:t>
            </w:r>
          </w:p>
          <w:p w:rsidR="009E1FA1" w:rsidRDefault="009E1FA1" w:rsidP="009E1FA1">
            <w:pPr>
              <w:pStyle w:val="NormalWeb"/>
              <w:spacing w:before="0" w:beforeAutospacing="0" w:after="80" w:afterAutospacing="0"/>
              <w:ind w:hanging="144"/>
            </w:pPr>
            <w:r>
              <w:rPr>
                <w:rFonts w:ascii="Cambria" w:hAnsi="Cambria"/>
                <w:b/>
                <w:bCs/>
                <w:color w:val="404040"/>
                <w:sz w:val="18"/>
                <w:szCs w:val="18"/>
              </w:rPr>
              <w:t xml:space="preserve">    </w:t>
            </w:r>
            <w:r>
              <w:rPr>
                <w:rFonts w:ascii="Cambria" w:hAnsi="Cambria"/>
                <w:b/>
                <w:bCs/>
                <w:color w:val="404040"/>
                <w:sz w:val="18"/>
                <w:szCs w:val="18"/>
              </w:rPr>
              <w:t>COPYWRITER|2019-CURRENT|BABS &amp; PARTNERS|</w:t>
            </w:r>
          </w:p>
          <w:p w:rsidR="009E1FA1" w:rsidRDefault="009E1FA1" w:rsidP="009E1FA1">
            <w:pPr>
              <w:pStyle w:val="NormalWeb"/>
              <w:numPr>
                <w:ilvl w:val="0"/>
                <w:numId w:val="11"/>
              </w:numPr>
              <w:spacing w:before="0" w:beforeAutospacing="0" w:after="80" w:afterAutospacing="0"/>
              <w:ind w:left="864"/>
              <w:textAlignment w:val="baseline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Cambria" w:hAnsi="Cambria" w:cs="Arial"/>
                <w:color w:val="404040"/>
                <w:sz w:val="18"/>
                <w:szCs w:val="18"/>
              </w:rPr>
              <w:t>Create slogans </w:t>
            </w:r>
          </w:p>
          <w:p w:rsidR="009E1FA1" w:rsidRDefault="009E1FA1" w:rsidP="009E1FA1">
            <w:pPr>
              <w:pStyle w:val="NormalWeb"/>
              <w:numPr>
                <w:ilvl w:val="0"/>
                <w:numId w:val="11"/>
              </w:numPr>
              <w:spacing w:before="0" w:beforeAutospacing="0" w:after="80" w:afterAutospacing="0"/>
              <w:ind w:left="864"/>
              <w:textAlignment w:val="baseline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Cambria" w:hAnsi="Cambria" w:cs="Arial"/>
                <w:color w:val="404040"/>
                <w:sz w:val="18"/>
                <w:szCs w:val="18"/>
              </w:rPr>
              <w:t>Content to post online </w:t>
            </w:r>
          </w:p>
          <w:p w:rsidR="009E1FA1" w:rsidRDefault="009E1FA1" w:rsidP="009E1FA1">
            <w:pPr>
              <w:pStyle w:val="NormalWeb"/>
              <w:numPr>
                <w:ilvl w:val="0"/>
                <w:numId w:val="11"/>
              </w:numPr>
              <w:spacing w:before="0" w:beforeAutospacing="0" w:after="80" w:afterAutospacing="0"/>
              <w:ind w:left="864"/>
              <w:textAlignment w:val="baseline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Cambria" w:hAnsi="Cambria" w:cs="Arial"/>
                <w:color w:val="404040"/>
                <w:sz w:val="18"/>
                <w:szCs w:val="18"/>
              </w:rPr>
              <w:t>Literature for slides on a presentation, billboard, poster, event listing</w:t>
            </w:r>
          </w:p>
          <w:p w:rsidR="000334C1" w:rsidRPr="007A46C3" w:rsidRDefault="009E1FA1" w:rsidP="007A46C3">
            <w:pPr>
              <w:pStyle w:val="NormalWeb"/>
              <w:numPr>
                <w:ilvl w:val="0"/>
                <w:numId w:val="11"/>
              </w:numPr>
              <w:spacing w:before="0" w:beforeAutospacing="0" w:after="80" w:afterAutospacing="0"/>
              <w:ind w:left="864"/>
              <w:textAlignment w:val="baseline"/>
              <w:rPr>
                <w:lang w:val="it-IT"/>
              </w:rPr>
            </w:pPr>
            <w:r>
              <w:rPr>
                <w:rFonts w:ascii="Cambria" w:hAnsi="Cambria" w:cs="Arial"/>
                <w:color w:val="404040"/>
                <w:sz w:val="18"/>
                <w:szCs w:val="18"/>
              </w:rPr>
              <w:t>Type all the required documents for hires jobs regar</w:t>
            </w:r>
            <w:r w:rsidR="007A46C3">
              <w:rPr>
                <w:rFonts w:ascii="Cambria" w:hAnsi="Cambria" w:cs="Arial"/>
                <w:color w:val="404040"/>
                <w:sz w:val="18"/>
                <w:szCs w:val="18"/>
              </w:rPr>
              <w:t>ding anything in the literature aspect.</w:t>
            </w:r>
            <w:r>
              <w:rPr>
                <w:rFonts w:ascii="Cambria" w:hAnsi="Cambria" w:cs="Arial"/>
                <w:color w:val="404040"/>
                <w:sz w:val="18"/>
                <w:szCs w:val="18"/>
              </w:rPr>
              <w:t> </w:t>
            </w:r>
            <w:r w:rsidR="007A46C3">
              <w:t xml:space="preserve">  </w:t>
            </w:r>
            <w:r w:rsidR="000334C1">
              <w:rPr>
                <w:noProof/>
              </w:rPr>
              <mc:AlternateContent>
                <mc:Choice Requires="wpg">
                  <w:drawing>
                    <wp:inline distT="0" distB="0" distL="0" distR="0" wp14:anchorId="2C508A4C" wp14:editId="28D65FAD">
                      <wp:extent cx="4514850" cy="962025"/>
                      <wp:effectExtent l="0" t="0" r="0" b="0"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4850" cy="962025"/>
                                <a:chOff x="0" y="-1"/>
                                <a:chExt cx="4514850" cy="962025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1990652" y="-1"/>
                                  <a:ext cx="2524198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sdt>
                                    <w:sdtPr>
                                      <w:id w:val="-1671943159"/>
                                      <w:placeholder>
                                        <w:docPart w:val="476BA511AB0C46E3B19F2277B6C365AA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0334C1" w:rsidRPr="00415CF3" w:rsidRDefault="000334C1" w:rsidP="00415CF3">
                                        <w:r w:rsidRPr="00415CF3">
                                          <w:t>Marketing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id w:val="-1516148653"/>
                                      <w:placeholder>
                                        <w:docPart w:val="B40E8F6CDA5A4ED88C02D9D7ED23E489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0334C1" w:rsidRPr="00415CF3" w:rsidRDefault="000334C1" w:rsidP="00415CF3">
                                        <w:r w:rsidRPr="00415CF3">
                                          <w:t>Social Media Management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id w:val="-1568417448"/>
                                      <w:placeholder>
                                        <w:docPart w:val="4999389CC1D04D3D8D6B6CE393EDA008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0334C1" w:rsidRPr="00415CF3" w:rsidRDefault="000334C1" w:rsidP="00415CF3">
                                        <w:r w:rsidRPr="00415CF3">
                                          <w:t>Team Building</w:t>
                                        </w:r>
                                      </w:p>
                                    </w:sdtContent>
                                  </w:sdt>
                                  <w:p w:rsidR="007A46C3" w:rsidRPr="00415CF3" w:rsidRDefault="007A46C3" w:rsidP="00415CF3">
                                    <w:r>
                                      <w:t>Creativity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0" y="66675"/>
                                  <a:ext cx="1392072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266700"/>
                                  <a:ext cx="1622323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0" y="476250"/>
                                  <a:ext cx="1242552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695325"/>
                                  <a:ext cx="1843548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508A4C" id="Group 3" o:spid="_x0000_s1026" style="width:355.5pt;height:75.75pt;mso-position-horizontal-relative:char;mso-position-vertical-relative:line" coordorigin="" coordsize="45148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4" o:spid="_x0000_s1027" type="#_x0000_t202" style="position:absolute;left:19906;width:25242;height:9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" filled="f" stroked="f" strokeweight=".5pt">
                        <v:textbox inset="0,,0">
                          <w:txbxContent>
                            <w:sdt>
                              <w:sdtPr>
                                <w:id w:val="-1671943159"/>
                                <w:placeholder>
                                  <w:docPart w:val="476BA511AB0C46E3B19F2277B6C365AA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0334C1" w:rsidRPr="00415CF3" w:rsidRDefault="000334C1" w:rsidP="00415CF3">
                                  <w:r w:rsidRPr="00415CF3">
                                    <w:t>Marketing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id w:val="-1516148653"/>
                                <w:placeholder>
                                  <w:docPart w:val="B40E8F6CDA5A4ED88C02D9D7ED23E489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0334C1" w:rsidRPr="00415CF3" w:rsidRDefault="000334C1" w:rsidP="00415CF3">
                                  <w:r w:rsidRPr="00415CF3">
                                    <w:t>Social Media Management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id w:val="-1568417448"/>
                                <w:placeholder>
                                  <w:docPart w:val="4999389CC1D04D3D8D6B6CE393EDA00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0334C1" w:rsidRPr="00415CF3" w:rsidRDefault="000334C1" w:rsidP="00415CF3">
                                  <w:r w:rsidRPr="00415CF3">
                                    <w:t>Team Building</w:t>
                                  </w:r>
                                </w:p>
                              </w:sdtContent>
                            </w:sdt>
                            <w:p w:rsidR="007A46C3" w:rsidRPr="00415CF3" w:rsidRDefault="007A46C3" w:rsidP="00415CF3">
                              <w:r>
                                <w:t>Creativity</w:t>
                              </w:r>
                            </w:p>
                          </w:txbxContent>
                        </v:textbox>
                      </v:shape>
                      <v:rect id="Rectangle 65" o:spid="_x0000_s102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" filled="f" strokecolor="#8a2387 [3204]">
                        <v:stroke joinstyle="round"/>
                      </v:rect>
                      <v:rect id="Rectangle 66" o:spid="_x0000_s1029" style="position:absolute;top:666;width:13920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" fillcolor="#8a2387 [3204]" stroked="f" strokeweight="1pt"/>
                      <v:rect id="Rectangle 67" o:spid="_x0000_s1030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" filled="f" strokecolor="#8a2387 [3204]">
                        <v:stroke joinstyle="round"/>
                      </v:rect>
                      <v:rect id="Rectangle 68" o:spid="_x0000_s1031" style="position:absolute;top:2667;width:16223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" fillcolor="#8a2387 [3204]" stroked="f" strokeweight="1pt"/>
                      <v:rect id="Rectangle 69" o:spid="_x0000_s1032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" filled="f" strokecolor="#8a2387 [3204]">
                        <v:stroke joinstyle="round"/>
                      </v:rect>
                      <v:rect id="Rectangle 70" o:spid="_x0000_s1033" style="position:absolute;top:4762;width:12425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" fillcolor="#8a2387 [3204]" stroked="f" strokeweight="1pt"/>
                      <v:rect id="Rectangle 71" o:spid="_x0000_s1034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" filled="f" strokecolor="#8a2387 [3204]">
                        <v:stroke joinstyle="round"/>
                      </v:rect>
                      <v:rect id="Rectangle 72" o:spid="_x0000_s1035" style="position:absolute;top:6953;width:184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" fillcolor="#8a2387 [3204]" strok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334C1" w:rsidRPr="008A171A" w:rsidTr="009E1FA1">
        <w:trPr>
          <w:trHeight w:val="4176"/>
        </w:trPr>
        <w:tc>
          <w:tcPr>
            <w:tcW w:w="3420" w:type="dxa"/>
            <w:gridSpan w:val="6"/>
          </w:tcPr>
          <w:p w:rsidR="000334C1" w:rsidRPr="008A171A" w:rsidRDefault="009E1FA1" w:rsidP="009E1FA1">
            <w:pPr>
              <w:pStyle w:val="AboutMe"/>
              <w:rPr>
                <w:lang w:val="it-IT"/>
              </w:rPr>
            </w:pPr>
            <w:r>
              <w:t>A passion for social media is the one phrase that could fit me most. I have a fond connection to using social media to represent and advocate for brands to the best of their abilities.</w:t>
            </w:r>
          </w:p>
        </w:tc>
        <w:tc>
          <w:tcPr>
            <w:tcW w:w="975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6981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bookmarkStart w:id="0" w:name="_GoBack"/>
        <w:bookmarkEnd w:id="0"/>
      </w:tr>
      <w:tr w:rsidR="000334C1" w:rsidRPr="004A28EA" w:rsidTr="009E1FA1">
        <w:trPr>
          <w:trHeight w:val="540"/>
        </w:trPr>
        <w:tc>
          <w:tcPr>
            <w:tcW w:w="316" w:type="dxa"/>
          </w:tcPr>
          <w:p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B9F7AB6D04684973B900E559996D5D3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:rsidR="000334C1" w:rsidRDefault="000334C1" w:rsidP="004A28EA">
            <w:pPr>
              <w:pStyle w:val="Heading4"/>
            </w:pPr>
          </w:p>
        </w:tc>
        <w:tc>
          <w:tcPr>
            <w:tcW w:w="975" w:type="dxa"/>
          </w:tcPr>
          <w:p w:rsidR="000334C1" w:rsidRDefault="000334C1" w:rsidP="005E435A">
            <w:pPr>
              <w:pStyle w:val="Heading4"/>
            </w:pPr>
          </w:p>
        </w:tc>
        <w:tc>
          <w:tcPr>
            <w:tcW w:w="6981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9E1FA1">
        <w:trPr>
          <w:trHeight w:val="620"/>
        </w:trPr>
        <w:tc>
          <w:tcPr>
            <w:tcW w:w="450" w:type="dxa"/>
            <w:gridSpan w:val="2"/>
            <w:vAlign w:val="center"/>
          </w:tcPr>
          <w:p w:rsidR="000334C1" w:rsidRPr="00B8453F" w:rsidRDefault="00CC136F" w:rsidP="00BE5968">
            <w:r>
              <w:pict w14:anchorId="524ECF46">
                <v:shape id="Graphic 4" o:spid="_x0000_i1075" type="#_x0000_t75" alt="@" style="width:14.25pt;height:14.25pt;visibility:visible">
                  <v:imagedata r:id="rId11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:rsidR="000334C1" w:rsidRPr="00B8453F" w:rsidRDefault="009E1FA1" w:rsidP="009E1FA1">
            <w:pPr>
              <w:pStyle w:val="Contact1"/>
            </w:pPr>
            <w:hyperlink r:id="rId12" w:history="1">
              <w:r w:rsidRPr="00C51AC7">
                <w:rPr>
                  <w:rStyle w:val="Hyperlink"/>
                </w:rPr>
                <w:t>Marymugs@gmail.com</w:t>
              </w:r>
            </w:hyperlink>
          </w:p>
        </w:tc>
        <w:tc>
          <w:tcPr>
            <w:tcW w:w="975" w:type="dxa"/>
            <w:vMerge w:val="restart"/>
          </w:tcPr>
          <w:p w:rsidR="000334C1" w:rsidRDefault="000334C1" w:rsidP="004A28EA">
            <w:r>
              <w:t xml:space="preserve"> </w:t>
            </w:r>
          </w:p>
        </w:tc>
        <w:tc>
          <w:tcPr>
            <w:tcW w:w="6981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9E1FA1">
        <w:trPr>
          <w:trHeight w:val="540"/>
        </w:trPr>
        <w:tc>
          <w:tcPr>
            <w:tcW w:w="450" w:type="dxa"/>
            <w:gridSpan w:val="2"/>
            <w:vAlign w:val="center"/>
          </w:tcPr>
          <w:p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43E2EE91" wp14:editId="2C12ECD0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2EBCFF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:rsidR="000334C1" w:rsidRPr="00B8453F" w:rsidRDefault="009E1FA1" w:rsidP="009E1FA1">
            <w:pPr>
              <w:pStyle w:val="Contact1"/>
            </w:pPr>
            <w:r>
              <w:t>57135465</w:t>
            </w:r>
          </w:p>
        </w:tc>
        <w:tc>
          <w:tcPr>
            <w:tcW w:w="975" w:type="dxa"/>
            <w:vMerge/>
          </w:tcPr>
          <w:p w:rsidR="000334C1" w:rsidRDefault="000334C1" w:rsidP="004A28EA"/>
        </w:tc>
        <w:tc>
          <w:tcPr>
            <w:tcW w:w="6981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9E1FA1">
        <w:trPr>
          <w:trHeight w:val="540"/>
        </w:trPr>
        <w:tc>
          <w:tcPr>
            <w:tcW w:w="450" w:type="dxa"/>
            <w:gridSpan w:val="2"/>
            <w:vAlign w:val="center"/>
          </w:tcPr>
          <w:p w:rsidR="000334C1" w:rsidRPr="00B8453F" w:rsidRDefault="000334C1" w:rsidP="00BE5968">
            <w:r w:rsidRPr="00B8453F">
              <w:rPr>
                <w:noProof/>
              </w:rPr>
              <w:drawing>
                <wp:inline distT="0" distB="0" distL="0" distR="0" wp14:anchorId="6B490630" wp14:editId="6D13A17B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  <w:vAlign w:val="center"/>
          </w:tcPr>
          <w:p w:rsidR="000334C1" w:rsidRPr="00B8453F" w:rsidRDefault="00CC136F" w:rsidP="00BE5968">
            <w:pPr>
              <w:pStyle w:val="Contact1"/>
            </w:pPr>
            <w:sdt>
              <w:sdtPr>
                <w:id w:val="819544708"/>
                <w:placeholder>
                  <w:docPart w:val="D240C7DDDEEC45E7A053600EAAA9DF26"/>
                </w:placeholder>
                <w:temporary/>
                <w:showingPlcHdr/>
                <w15:appearance w15:val="hidden"/>
              </w:sdtPr>
              <w:sdtEndPr/>
              <w:sdtContent>
                <w:r w:rsidR="000334C1" w:rsidRPr="00B8453F">
                  <w:t>www.example.com</w:t>
                </w:r>
              </w:sdtContent>
            </w:sdt>
          </w:p>
        </w:tc>
        <w:tc>
          <w:tcPr>
            <w:tcW w:w="975" w:type="dxa"/>
            <w:vMerge/>
          </w:tcPr>
          <w:p w:rsidR="000334C1" w:rsidRDefault="000334C1" w:rsidP="004A28EA"/>
        </w:tc>
        <w:tc>
          <w:tcPr>
            <w:tcW w:w="6981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9E1FA1">
        <w:trPr>
          <w:trHeight w:val="1584"/>
        </w:trPr>
        <w:tc>
          <w:tcPr>
            <w:tcW w:w="3420" w:type="dxa"/>
            <w:gridSpan w:val="6"/>
            <w:vAlign w:val="center"/>
          </w:tcPr>
          <w:p w:rsidR="000334C1" w:rsidRDefault="009E1FA1" w:rsidP="00BE5968">
            <w:pPr>
              <w:pStyle w:val="Contact2"/>
            </w:pPr>
            <w:r>
              <w:t>Flic en Flac, Mauritius</w:t>
            </w:r>
          </w:p>
          <w:p w:rsidR="000334C1" w:rsidRDefault="000334C1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0E74D16B" wp14:editId="2526D52F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vMerge/>
          </w:tcPr>
          <w:p w:rsidR="000334C1" w:rsidRDefault="000334C1" w:rsidP="004A28EA"/>
        </w:tc>
        <w:tc>
          <w:tcPr>
            <w:tcW w:w="6981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9E1FA1">
        <w:trPr>
          <w:trHeight w:val="1008"/>
        </w:trPr>
        <w:tc>
          <w:tcPr>
            <w:tcW w:w="3420" w:type="dxa"/>
            <w:gridSpan w:val="6"/>
          </w:tcPr>
          <w:p w:rsidR="000334C1" w:rsidRDefault="000334C1">
            <w:pPr>
              <w:rPr>
                <w:noProof/>
              </w:rPr>
            </w:pPr>
          </w:p>
        </w:tc>
        <w:tc>
          <w:tcPr>
            <w:tcW w:w="975" w:type="dxa"/>
            <w:vMerge/>
          </w:tcPr>
          <w:p w:rsidR="000334C1" w:rsidRDefault="000334C1" w:rsidP="004A28EA"/>
        </w:tc>
        <w:tc>
          <w:tcPr>
            <w:tcW w:w="6981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9E1FA1">
        <w:trPr>
          <w:trHeight w:val="585"/>
        </w:trPr>
        <w:tc>
          <w:tcPr>
            <w:tcW w:w="450" w:type="dxa"/>
            <w:gridSpan w:val="2"/>
          </w:tcPr>
          <w:p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4DEE2DE9C5BC4A87935BE17A954EB49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:rsidR="000334C1" w:rsidRPr="00453A7B" w:rsidRDefault="000334C1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:rsidR="000334C1" w:rsidRPr="00453A7B" w:rsidRDefault="000334C1" w:rsidP="00453A7B">
            <w:pPr>
              <w:pStyle w:val="Heading4"/>
            </w:pPr>
          </w:p>
        </w:tc>
        <w:tc>
          <w:tcPr>
            <w:tcW w:w="975" w:type="dxa"/>
            <w:vMerge/>
          </w:tcPr>
          <w:p w:rsidR="000334C1" w:rsidRDefault="000334C1" w:rsidP="005B2877">
            <w:pPr>
              <w:pStyle w:val="Heading4"/>
            </w:pPr>
          </w:p>
        </w:tc>
        <w:tc>
          <w:tcPr>
            <w:tcW w:w="6981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124ED6" w:rsidTr="009E1FA1">
        <w:trPr>
          <w:trHeight w:val="170"/>
        </w:trPr>
        <w:tc>
          <w:tcPr>
            <w:tcW w:w="3420" w:type="dxa"/>
            <w:gridSpan w:val="6"/>
          </w:tcPr>
          <w:p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975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6981" w:type="dxa"/>
            <w:vMerge/>
          </w:tcPr>
          <w:p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:rsidTr="009E1FA1">
        <w:trPr>
          <w:trHeight w:val="1107"/>
        </w:trPr>
        <w:tc>
          <w:tcPr>
            <w:tcW w:w="450" w:type="dxa"/>
            <w:gridSpan w:val="2"/>
          </w:tcPr>
          <w:p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5418009B" wp14:editId="5DCD3C52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:rsidR="000334C1" w:rsidRDefault="009E1FA1" w:rsidP="00453A7B">
            <w:pPr>
              <w:pStyle w:val="Heading6"/>
            </w:pPr>
            <w:r>
              <w:t>Middlesex University</w:t>
            </w:r>
          </w:p>
          <w:p w:rsidR="009E1FA1" w:rsidRDefault="009E1FA1" w:rsidP="009E1FA1">
            <w:r>
              <w:t>Bachelors Advertising Public Relation and Branding</w:t>
            </w:r>
          </w:p>
          <w:p w:rsidR="009E1FA1" w:rsidRPr="009E1FA1" w:rsidRDefault="009E1FA1" w:rsidP="009E1FA1">
            <w:r>
              <w:t>2021</w:t>
            </w:r>
          </w:p>
        </w:tc>
        <w:tc>
          <w:tcPr>
            <w:tcW w:w="975" w:type="dxa"/>
            <w:vMerge/>
          </w:tcPr>
          <w:p w:rsidR="000334C1" w:rsidRPr="00C62E97" w:rsidRDefault="000334C1" w:rsidP="00453A7B"/>
        </w:tc>
        <w:tc>
          <w:tcPr>
            <w:tcW w:w="6981" w:type="dxa"/>
            <w:vMerge/>
          </w:tcPr>
          <w:p w:rsidR="000334C1" w:rsidRPr="00C62E97" w:rsidRDefault="000334C1" w:rsidP="00453A7B">
            <w:pPr>
              <w:pStyle w:val="Title"/>
            </w:pPr>
          </w:p>
        </w:tc>
      </w:tr>
      <w:tr w:rsidR="000334C1" w:rsidRPr="00124ED6" w:rsidTr="009E1FA1">
        <w:trPr>
          <w:trHeight w:val="1445"/>
        </w:trPr>
        <w:tc>
          <w:tcPr>
            <w:tcW w:w="450" w:type="dxa"/>
            <w:gridSpan w:val="2"/>
          </w:tcPr>
          <w:p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2F0AF83D" wp14:editId="2590043C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:rsidR="000334C1" w:rsidRDefault="009E1FA1" w:rsidP="00887E05">
            <w:pPr>
              <w:pStyle w:val="Heading6"/>
            </w:pPr>
            <w:r>
              <w:t>Braeburn High School</w:t>
            </w:r>
          </w:p>
          <w:p w:rsidR="009E1FA1" w:rsidRDefault="009E1FA1" w:rsidP="009E1FA1">
            <w:r>
              <w:t>IGSCE Certificate</w:t>
            </w:r>
          </w:p>
          <w:p w:rsidR="009E1FA1" w:rsidRPr="009E1FA1" w:rsidRDefault="009E1FA1" w:rsidP="009E1FA1">
            <w:r>
              <w:t>2016</w:t>
            </w:r>
          </w:p>
        </w:tc>
        <w:tc>
          <w:tcPr>
            <w:tcW w:w="975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6981" w:type="dxa"/>
            <w:vMerge/>
          </w:tcPr>
          <w:p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:rsidR="00871DB8" w:rsidRDefault="003B4AE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600734" wp14:editId="20FF419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A505AF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AF3rxrPgoAAOo1AAAOAAAA&#10;AAAAAAAAAAAAAC4CAABkcnMvZTJvRG9jLnhtbFBLAQItABQABgAIAAAAIQDGVP024QAAAAsBAAAP&#10;AAAAAAAAAAAAAAAAAJgMAABkcnMvZG93bnJldi54bWxQSwUGAAAAAAQABADzAAAApg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7F9D7D41" wp14:editId="7B844F37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2A2C7B6A" wp14:editId="1DDFD98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07BEE9E4" wp14:editId="2FA812B0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4DD1FAF2" wp14:editId="5DE1C83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D333DD" wp14:editId="39CA135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502A6B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B801A5" wp14:editId="185496A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EA2A4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36F" w:rsidRDefault="00CC136F" w:rsidP="00AA35A8">
      <w:pPr>
        <w:spacing w:line="240" w:lineRule="auto"/>
      </w:pPr>
      <w:r>
        <w:separator/>
      </w:r>
    </w:p>
  </w:endnote>
  <w:endnote w:type="continuationSeparator" w:id="0">
    <w:p w:rsidR="00CC136F" w:rsidRDefault="00CC136F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36F" w:rsidRDefault="00CC136F" w:rsidP="00AA35A8">
      <w:pPr>
        <w:spacing w:line="240" w:lineRule="auto"/>
      </w:pPr>
      <w:r>
        <w:separator/>
      </w:r>
    </w:p>
  </w:footnote>
  <w:footnote w:type="continuationSeparator" w:id="0">
    <w:p w:rsidR="00CC136F" w:rsidRDefault="00CC136F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45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A3BDA"/>
    <w:multiLevelType w:val="multilevel"/>
    <w:tmpl w:val="C5D8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57E79"/>
    <w:multiLevelType w:val="multilevel"/>
    <w:tmpl w:val="9956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C2C1F"/>
    <w:multiLevelType w:val="multilevel"/>
    <w:tmpl w:val="A2E2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339F"/>
    <w:multiLevelType w:val="multilevel"/>
    <w:tmpl w:val="438E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B5E4B"/>
    <w:multiLevelType w:val="multilevel"/>
    <w:tmpl w:val="4F9E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A3ADD"/>
    <w:multiLevelType w:val="multilevel"/>
    <w:tmpl w:val="CAF2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D187B"/>
    <w:multiLevelType w:val="multilevel"/>
    <w:tmpl w:val="B350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10"/>
  </w:num>
  <w:num w:numId="7">
    <w:abstractNumId w:val="9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A1"/>
    <w:rsid w:val="00033263"/>
    <w:rsid w:val="000334C1"/>
    <w:rsid w:val="000873F6"/>
    <w:rsid w:val="000B286F"/>
    <w:rsid w:val="000D134B"/>
    <w:rsid w:val="00124ED6"/>
    <w:rsid w:val="00167789"/>
    <w:rsid w:val="00194704"/>
    <w:rsid w:val="001B160B"/>
    <w:rsid w:val="00203213"/>
    <w:rsid w:val="002236D5"/>
    <w:rsid w:val="00243756"/>
    <w:rsid w:val="0027193E"/>
    <w:rsid w:val="002C4E0C"/>
    <w:rsid w:val="002E7306"/>
    <w:rsid w:val="00331DCE"/>
    <w:rsid w:val="00352A17"/>
    <w:rsid w:val="003B4AEF"/>
    <w:rsid w:val="00415CF3"/>
    <w:rsid w:val="00453A7B"/>
    <w:rsid w:val="004936B2"/>
    <w:rsid w:val="004A28EA"/>
    <w:rsid w:val="006A1E18"/>
    <w:rsid w:val="006C7F5A"/>
    <w:rsid w:val="00791376"/>
    <w:rsid w:val="007A46C3"/>
    <w:rsid w:val="00831977"/>
    <w:rsid w:val="00871DB8"/>
    <w:rsid w:val="00887E05"/>
    <w:rsid w:val="008A171A"/>
    <w:rsid w:val="008F180B"/>
    <w:rsid w:val="008F48B9"/>
    <w:rsid w:val="009049BC"/>
    <w:rsid w:val="009D646A"/>
    <w:rsid w:val="009E1FA1"/>
    <w:rsid w:val="00A633B0"/>
    <w:rsid w:val="00AA1166"/>
    <w:rsid w:val="00AA35A8"/>
    <w:rsid w:val="00AE562D"/>
    <w:rsid w:val="00B8453F"/>
    <w:rsid w:val="00B85473"/>
    <w:rsid w:val="00BE5968"/>
    <w:rsid w:val="00C62E97"/>
    <w:rsid w:val="00CA77B9"/>
    <w:rsid w:val="00CB3E40"/>
    <w:rsid w:val="00CC136F"/>
    <w:rsid w:val="00CF22B3"/>
    <w:rsid w:val="00D86385"/>
    <w:rsid w:val="00D95726"/>
    <w:rsid w:val="00DB472D"/>
    <w:rsid w:val="00DE5F88"/>
    <w:rsid w:val="00DF2298"/>
    <w:rsid w:val="00E067BA"/>
    <w:rsid w:val="00EB74E8"/>
    <w:rsid w:val="00EC0F79"/>
    <w:rsid w:val="00F30552"/>
    <w:rsid w:val="00F46BDB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DD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paragraph" w:styleId="NormalWeb">
    <w:name w:val="Normal (Web)"/>
    <w:basedOn w:val="Normal"/>
    <w:uiPriority w:val="99"/>
    <w:unhideWhenUsed/>
    <w:rsid w:val="009E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9E1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hyperlink" Target="mailto:Marymugs@gmail.com" TargetMode="External"/><Relationship Id="rId17" Type="http://schemas.openxmlformats.org/officeDocument/2006/relationships/image" Target="media/image7.sv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mini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B7C18F5EA34A29B8B16AA2B6FE1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7009E-9D47-4893-BAA4-9CFFC1371643}"/>
      </w:docPartPr>
      <w:docPartBody>
        <w:p w:rsidR="00000000" w:rsidRDefault="008D561A">
          <w:pPr>
            <w:pStyle w:val="A4B7C18F5EA34A29B8B16AA2B6FE1E5C"/>
          </w:pPr>
          <w:r>
            <w:t>A B O U T  M E</w:t>
          </w:r>
        </w:p>
      </w:docPartBody>
    </w:docPart>
    <w:docPart>
      <w:docPartPr>
        <w:name w:val="62A85E2937A54EC6B96E2766C2682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B9127-183B-4326-9297-D360F02A7E2B}"/>
      </w:docPartPr>
      <w:docPartBody>
        <w:p w:rsidR="00000000" w:rsidRDefault="008D561A">
          <w:pPr>
            <w:pStyle w:val="62A85E2937A54EC6B96E2766C2682CF5"/>
          </w:pPr>
          <w:r>
            <w:t>Objective</w:t>
          </w:r>
        </w:p>
      </w:docPartBody>
    </w:docPart>
    <w:docPart>
      <w:docPartPr>
        <w:name w:val="067CD91714F24CA1B41CF56A9D83A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E20A7-DEA2-485B-A723-89FC8FD33EE0}"/>
      </w:docPartPr>
      <w:docPartBody>
        <w:p w:rsidR="00000000" w:rsidRDefault="008D561A">
          <w:pPr>
            <w:pStyle w:val="067CD91714F24CA1B41CF56A9D83A759"/>
          </w:pPr>
          <w:r>
            <w:t>Experience</w:t>
          </w:r>
        </w:p>
      </w:docPartBody>
    </w:docPart>
    <w:docPart>
      <w:docPartPr>
        <w:name w:val="B9F7AB6D04684973B900E559996D5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A4A2E-1F53-419E-8701-BB3040E07FB9}"/>
      </w:docPartPr>
      <w:docPartBody>
        <w:p w:rsidR="00000000" w:rsidRDefault="008D561A">
          <w:pPr>
            <w:pStyle w:val="B9F7AB6D04684973B900E559996D5D36"/>
          </w:pPr>
          <w:r>
            <w:t>C O N T A C T</w:t>
          </w:r>
        </w:p>
      </w:docPartBody>
    </w:docPart>
    <w:docPart>
      <w:docPartPr>
        <w:name w:val="D240C7DDDEEC45E7A053600EAAA9D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7A49B-8D9D-4500-BB2C-5B74687F7638}"/>
      </w:docPartPr>
      <w:docPartBody>
        <w:p w:rsidR="00000000" w:rsidRDefault="008D561A">
          <w:pPr>
            <w:pStyle w:val="D240C7DDDEEC45E7A053600EAAA9DF26"/>
          </w:pPr>
          <w:r w:rsidRPr="00B8453F">
            <w:t>www.example.com</w:t>
          </w:r>
        </w:p>
      </w:docPartBody>
    </w:docPart>
    <w:docPart>
      <w:docPartPr>
        <w:name w:val="4DEE2DE9C5BC4A87935BE17A954EB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831AB-C55F-4F0B-8C20-0862AAA847F2}"/>
      </w:docPartPr>
      <w:docPartBody>
        <w:p w:rsidR="00000000" w:rsidRDefault="008D561A">
          <w:pPr>
            <w:pStyle w:val="4DEE2DE9C5BC4A87935BE17A954EB499"/>
          </w:pPr>
          <w:r w:rsidRPr="00453A7B">
            <w:t>E D u c a t i o n</w:t>
          </w:r>
        </w:p>
      </w:docPartBody>
    </w:docPart>
    <w:docPart>
      <w:docPartPr>
        <w:name w:val="476BA511AB0C46E3B19F2277B6C36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E551F-DEBB-464D-9790-FD67B762D017}"/>
      </w:docPartPr>
      <w:docPartBody>
        <w:p w:rsidR="00000000" w:rsidRDefault="008D561A">
          <w:pPr>
            <w:pStyle w:val="476BA511AB0C46E3B19F2277B6C365AA"/>
          </w:pPr>
          <w:r w:rsidRPr="00415CF3">
            <w:t>Marketing</w:t>
          </w:r>
        </w:p>
      </w:docPartBody>
    </w:docPart>
    <w:docPart>
      <w:docPartPr>
        <w:name w:val="B40E8F6CDA5A4ED88C02D9D7ED23E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9ECA1-54AB-4976-BB93-08893A550080}"/>
      </w:docPartPr>
      <w:docPartBody>
        <w:p w:rsidR="00000000" w:rsidRDefault="008D561A">
          <w:pPr>
            <w:pStyle w:val="B40E8F6CDA5A4ED88C02D9D7ED23E489"/>
          </w:pPr>
          <w:r w:rsidRPr="00415CF3">
            <w:t>Social Media Man</w:t>
          </w:r>
          <w:r w:rsidRPr="00415CF3">
            <w:t>agement</w:t>
          </w:r>
        </w:p>
      </w:docPartBody>
    </w:docPart>
    <w:docPart>
      <w:docPartPr>
        <w:name w:val="4999389CC1D04D3D8D6B6CE393EDA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5B56E-D3D9-4B83-89FE-351419C5A2FC}"/>
      </w:docPartPr>
      <w:docPartBody>
        <w:p w:rsidR="00000000" w:rsidRDefault="008D561A">
          <w:pPr>
            <w:pStyle w:val="4999389CC1D04D3D8D6B6CE393EDA008"/>
          </w:pPr>
          <w:r w:rsidRPr="00415CF3">
            <w:t>Team Building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1A"/>
    <w:rsid w:val="008D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B7C18F5EA34A29B8B16AA2B6FE1E5C">
    <w:name w:val="A4B7C18F5EA34A29B8B16AA2B6FE1E5C"/>
  </w:style>
  <w:style w:type="paragraph" w:customStyle="1" w:styleId="143349B8000745A99AFEEF9772F1709D">
    <w:name w:val="143349B8000745A99AFEEF9772F1709D"/>
  </w:style>
  <w:style w:type="paragraph" w:customStyle="1" w:styleId="8249CEA8461F4F40A231AE80CE4EAA9D">
    <w:name w:val="8249CEA8461F4F40A231AE80CE4EAA9D"/>
  </w:style>
  <w:style w:type="paragraph" w:customStyle="1" w:styleId="62A85E2937A54EC6B96E2766C2682CF5">
    <w:name w:val="62A85E2937A54EC6B96E2766C2682CF5"/>
  </w:style>
  <w:style w:type="paragraph" w:customStyle="1" w:styleId="C63C5F1D59F14892B9F10E3EC6F3BE25">
    <w:name w:val="C63C5F1D59F14892B9F10E3EC6F3BE25"/>
  </w:style>
  <w:style w:type="paragraph" w:customStyle="1" w:styleId="067CD91714F24CA1B41CF56A9D83A759">
    <w:name w:val="067CD91714F24CA1B41CF56A9D83A759"/>
  </w:style>
  <w:style w:type="paragraph" w:customStyle="1" w:styleId="DB68EAD1C2E840A7AF4C3C673827D48F">
    <w:name w:val="DB68EAD1C2E840A7AF4C3C673827D48F"/>
  </w:style>
  <w:style w:type="paragraph" w:customStyle="1" w:styleId="93D8E489EDAD422AB3B765019D5313F9">
    <w:name w:val="93D8E489EDAD422AB3B765019D5313F9"/>
  </w:style>
  <w:style w:type="paragraph" w:customStyle="1" w:styleId="97BA36F1971346DFA5E35F88C576D453">
    <w:name w:val="97BA36F1971346DFA5E35F88C576D453"/>
  </w:style>
  <w:style w:type="paragraph" w:customStyle="1" w:styleId="25A3585DC5434AF2AB46C5239314B4AA">
    <w:name w:val="25A3585DC5434AF2AB46C5239314B4AA"/>
  </w:style>
  <w:style w:type="paragraph" w:customStyle="1" w:styleId="F6F30F7FB172409DB7963E59B1E3FFFD">
    <w:name w:val="F6F30F7FB172409DB7963E59B1E3FFFD"/>
  </w:style>
  <w:style w:type="paragraph" w:customStyle="1" w:styleId="409D01D16A654D4BA44206AAF72B137A">
    <w:name w:val="409D01D16A654D4BA44206AAF72B137A"/>
  </w:style>
  <w:style w:type="paragraph" w:customStyle="1" w:styleId="E5AD8250354F4B379BB4BCAE377C0927">
    <w:name w:val="E5AD8250354F4B379BB4BCAE377C0927"/>
  </w:style>
  <w:style w:type="paragraph" w:customStyle="1" w:styleId="BC65E026A68F4280AC41F999E883F14D">
    <w:name w:val="BC65E026A68F4280AC41F999E883F14D"/>
  </w:style>
  <w:style w:type="paragraph" w:customStyle="1" w:styleId="9BD5F70DE0A542728D4E843EC9654857">
    <w:name w:val="9BD5F70DE0A542728D4E843EC9654857"/>
  </w:style>
  <w:style w:type="paragraph" w:customStyle="1" w:styleId="414F381037F044E2BF06E29B824FD1E1">
    <w:name w:val="414F381037F044E2BF06E29B824FD1E1"/>
  </w:style>
  <w:style w:type="paragraph" w:customStyle="1" w:styleId="59E3447ECF8B4284ADA459CFB7DB420D">
    <w:name w:val="59E3447ECF8B4284ADA459CFB7DB420D"/>
  </w:style>
  <w:style w:type="paragraph" w:customStyle="1" w:styleId="06B6EF6C0AE647CB8244BE6786BFFBDB">
    <w:name w:val="06B6EF6C0AE647CB8244BE6786BFFBDB"/>
  </w:style>
  <w:style w:type="paragraph" w:customStyle="1" w:styleId="F29AEFB10F3F4443BB80C9D5B93C55BF">
    <w:name w:val="F29AEFB10F3F4443BB80C9D5B93C55BF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</w:rPr>
  </w:style>
  <w:style w:type="paragraph" w:customStyle="1" w:styleId="A82A159F50874FB99C05853E229560A8">
    <w:name w:val="A82A159F50874FB99C05853E229560A8"/>
  </w:style>
  <w:style w:type="paragraph" w:customStyle="1" w:styleId="B9F7AB6D04684973B900E559996D5D36">
    <w:name w:val="B9F7AB6D04684973B900E559996D5D36"/>
  </w:style>
  <w:style w:type="paragraph" w:customStyle="1" w:styleId="57FB7E028D144A749E6DAF15E9242090">
    <w:name w:val="57FB7E028D144A749E6DAF15E9242090"/>
  </w:style>
  <w:style w:type="paragraph" w:customStyle="1" w:styleId="DE2F6F80E07F49EDB9982223461EACB1">
    <w:name w:val="DE2F6F80E07F49EDB9982223461EACB1"/>
  </w:style>
  <w:style w:type="paragraph" w:customStyle="1" w:styleId="D240C7DDDEEC45E7A053600EAAA9DF26">
    <w:name w:val="D240C7DDDEEC45E7A053600EAAA9DF26"/>
  </w:style>
  <w:style w:type="paragraph" w:customStyle="1" w:styleId="0C9FE0CF7DBF4882957CF53943D683B7">
    <w:name w:val="0C9FE0CF7DBF4882957CF53943D683B7"/>
  </w:style>
  <w:style w:type="paragraph" w:customStyle="1" w:styleId="4DEE2DE9C5BC4A87935BE17A954EB499">
    <w:name w:val="4DEE2DE9C5BC4A87935BE17A954EB499"/>
  </w:style>
  <w:style w:type="paragraph" w:customStyle="1" w:styleId="010AF381E4F04CE5BAE6DB4EA64309AC">
    <w:name w:val="010AF381E4F04CE5BAE6DB4EA64309AC"/>
  </w:style>
  <w:style w:type="paragraph" w:customStyle="1" w:styleId="5E8AF38FFCF54D098807608A2995EF83">
    <w:name w:val="5E8AF38FFCF54D098807608A2995EF83"/>
  </w:style>
  <w:style w:type="paragraph" w:customStyle="1" w:styleId="D076525B99AF4110B6D781E5054A5A99">
    <w:name w:val="D076525B99AF4110B6D781E5054A5A99"/>
  </w:style>
  <w:style w:type="paragraph" w:customStyle="1" w:styleId="80E4F02FD0004FC18C04AFDAC4AA9484">
    <w:name w:val="80E4F02FD0004FC18C04AFDAC4AA9484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</w:rPr>
  </w:style>
  <w:style w:type="paragraph" w:customStyle="1" w:styleId="7C3A0F0234994AAB8654D42F907A2044">
    <w:name w:val="7C3A0F0234994AAB8654D42F907A2044"/>
  </w:style>
  <w:style w:type="paragraph" w:customStyle="1" w:styleId="995F62255E56406AB02FD052A6A33C2D">
    <w:name w:val="995F62255E56406AB02FD052A6A33C2D"/>
  </w:style>
  <w:style w:type="paragraph" w:customStyle="1" w:styleId="476BA511AB0C46E3B19F2277B6C365AA">
    <w:name w:val="476BA511AB0C46E3B19F2277B6C365AA"/>
  </w:style>
  <w:style w:type="paragraph" w:customStyle="1" w:styleId="B40E8F6CDA5A4ED88C02D9D7ED23E489">
    <w:name w:val="B40E8F6CDA5A4ED88C02D9D7ED23E489"/>
  </w:style>
  <w:style w:type="paragraph" w:customStyle="1" w:styleId="4999389CC1D04D3D8D6B6CE393EDA008">
    <w:name w:val="4999389CC1D04D3D8D6B6CE393EDA008"/>
  </w:style>
  <w:style w:type="paragraph" w:customStyle="1" w:styleId="E5FC5CB43DEB40F59761C76B3CFB1287">
    <w:name w:val="E5FC5CB43DEB40F59761C76B3CFB12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16AB64-5DCD-44DA-AD10-F96959D3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2021-04-15T10:55:00Z</dcterms:created>
  <dcterms:modified xsi:type="dcterms:W3CDTF">2021-04-15T10:55:00Z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